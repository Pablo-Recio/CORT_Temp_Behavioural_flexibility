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8ACD7" w14:textId="77777777" w:rsidR="00862367" w:rsidRDefault="00862367" w:rsidP="00862367">
      <w:pPr>
        <w:pStyle w:val="Heading2"/>
      </w:pPr>
      <w:r>
        <w:t>Acknowledgements</w:t>
      </w:r>
    </w:p>
    <w:p w14:paraId="5CDEB913" w14:textId="7EBE68E1" w:rsidR="009D03E2" w:rsidRDefault="00862367">
      <w:r>
        <w:t xml:space="preserve">(INCLUDED IN </w:t>
      </w:r>
      <w:proofErr w:type="spellStart"/>
      <w:r>
        <w:t>ms</w:t>
      </w:r>
      <w:proofErr w:type="spellEnd"/>
      <w:r>
        <w:t>)</w:t>
      </w:r>
    </w:p>
    <w:p w14:paraId="176074DE" w14:textId="77777777" w:rsidR="00862367" w:rsidRDefault="00862367" w:rsidP="00862367">
      <w:pPr>
        <w:pStyle w:val="FirstParagraph"/>
      </w:pPr>
      <w:bookmarkStart w:id="0" w:name="acknowledgements"/>
      <w:r>
        <w:t xml:space="preserve">We thank the help and assistance of our lab technicians Benjamin Durant and Michelle Stephens for taking care of the lizards. We are also grateful to ACTHA for the grant for the 3D printed feeders, and we also thank ANU </w:t>
      </w:r>
      <w:proofErr w:type="spellStart"/>
      <w:r>
        <w:t>MakerSpace</w:t>
      </w:r>
      <w:proofErr w:type="spellEnd"/>
      <w:r>
        <w:t>, where we designed and built the prototypes of the 3D printed feeders. Finally, we wish to acknowledge the anonymous reviewers for their valuable feedback on the manuscript.</w:t>
      </w:r>
    </w:p>
    <w:bookmarkEnd w:id="0"/>
    <w:p w14:paraId="1C0E9626" w14:textId="77777777" w:rsidR="00862367" w:rsidRDefault="00862367"/>
    <w:sectPr w:rsidR="0086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67"/>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D575A"/>
    <w:rsid w:val="00442021"/>
    <w:rsid w:val="00483AF0"/>
    <w:rsid w:val="00494B6A"/>
    <w:rsid w:val="004D2CC9"/>
    <w:rsid w:val="005315FA"/>
    <w:rsid w:val="00540951"/>
    <w:rsid w:val="0056673A"/>
    <w:rsid w:val="005A561A"/>
    <w:rsid w:val="005B7E73"/>
    <w:rsid w:val="00702D4D"/>
    <w:rsid w:val="00770E95"/>
    <w:rsid w:val="00781A0D"/>
    <w:rsid w:val="007B653B"/>
    <w:rsid w:val="007C16CC"/>
    <w:rsid w:val="008219EF"/>
    <w:rsid w:val="008227BB"/>
    <w:rsid w:val="008362C0"/>
    <w:rsid w:val="0086038B"/>
    <w:rsid w:val="008609DF"/>
    <w:rsid w:val="00862367"/>
    <w:rsid w:val="00924015"/>
    <w:rsid w:val="009927F8"/>
    <w:rsid w:val="009D03E2"/>
    <w:rsid w:val="00A1450D"/>
    <w:rsid w:val="00A33ED1"/>
    <w:rsid w:val="00A4160B"/>
    <w:rsid w:val="00AB3DCE"/>
    <w:rsid w:val="00AE46FF"/>
    <w:rsid w:val="00AF319A"/>
    <w:rsid w:val="00B527F3"/>
    <w:rsid w:val="00B869E5"/>
    <w:rsid w:val="00B92739"/>
    <w:rsid w:val="00BA4D08"/>
    <w:rsid w:val="00C03660"/>
    <w:rsid w:val="00CA069D"/>
    <w:rsid w:val="00D83E13"/>
    <w:rsid w:val="00DF412E"/>
    <w:rsid w:val="00E256D4"/>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5A9D2D"/>
  <w15:chartTrackingRefBased/>
  <w15:docId w15:val="{732A7D93-273C-E945-AA82-8FD64643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3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3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3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3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367"/>
    <w:rPr>
      <w:rFonts w:eastAsiaTheme="majorEastAsia" w:cstheme="majorBidi"/>
      <w:color w:val="272727" w:themeColor="text1" w:themeTint="D8"/>
    </w:rPr>
  </w:style>
  <w:style w:type="paragraph" w:styleId="Title">
    <w:name w:val="Title"/>
    <w:basedOn w:val="Normal"/>
    <w:next w:val="Normal"/>
    <w:link w:val="TitleChar"/>
    <w:uiPriority w:val="10"/>
    <w:qFormat/>
    <w:rsid w:val="008623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3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3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367"/>
    <w:rPr>
      <w:i/>
      <w:iCs/>
      <w:color w:val="404040" w:themeColor="text1" w:themeTint="BF"/>
    </w:rPr>
  </w:style>
  <w:style w:type="paragraph" w:styleId="ListParagraph">
    <w:name w:val="List Paragraph"/>
    <w:basedOn w:val="Normal"/>
    <w:uiPriority w:val="34"/>
    <w:qFormat/>
    <w:rsid w:val="00862367"/>
    <w:pPr>
      <w:ind w:left="720"/>
      <w:contextualSpacing/>
    </w:pPr>
  </w:style>
  <w:style w:type="character" w:styleId="IntenseEmphasis">
    <w:name w:val="Intense Emphasis"/>
    <w:basedOn w:val="DefaultParagraphFont"/>
    <w:uiPriority w:val="21"/>
    <w:qFormat/>
    <w:rsid w:val="00862367"/>
    <w:rPr>
      <w:i/>
      <w:iCs/>
      <w:color w:val="0F4761" w:themeColor="accent1" w:themeShade="BF"/>
    </w:rPr>
  </w:style>
  <w:style w:type="paragraph" w:styleId="IntenseQuote">
    <w:name w:val="Intense Quote"/>
    <w:basedOn w:val="Normal"/>
    <w:next w:val="Normal"/>
    <w:link w:val="IntenseQuoteChar"/>
    <w:uiPriority w:val="30"/>
    <w:qFormat/>
    <w:rsid w:val="00862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367"/>
    <w:rPr>
      <w:i/>
      <w:iCs/>
      <w:color w:val="0F4761" w:themeColor="accent1" w:themeShade="BF"/>
    </w:rPr>
  </w:style>
  <w:style w:type="character" w:styleId="IntenseReference">
    <w:name w:val="Intense Reference"/>
    <w:basedOn w:val="DefaultParagraphFont"/>
    <w:uiPriority w:val="32"/>
    <w:qFormat/>
    <w:rsid w:val="00862367"/>
    <w:rPr>
      <w:b/>
      <w:bCs/>
      <w:smallCaps/>
      <w:color w:val="0F4761" w:themeColor="accent1" w:themeShade="BF"/>
      <w:spacing w:val="5"/>
    </w:rPr>
  </w:style>
  <w:style w:type="paragraph" w:customStyle="1" w:styleId="FirstParagraph">
    <w:name w:val="First Paragraph"/>
    <w:basedOn w:val="BodyText"/>
    <w:next w:val="BodyText"/>
    <w:qFormat/>
    <w:rsid w:val="00862367"/>
    <w:pPr>
      <w:spacing w:before="180" w:after="180"/>
    </w:pPr>
    <w:rPr>
      <w:rFonts w:ascii="Times New Roman" w:hAnsi="Times New Roman"/>
      <w:kern w:val="0"/>
      <w:lang w:val="en-US"/>
      <w14:ligatures w14:val="none"/>
    </w:rPr>
  </w:style>
  <w:style w:type="paragraph" w:styleId="BodyText">
    <w:name w:val="Body Text"/>
    <w:basedOn w:val="Normal"/>
    <w:link w:val="BodyTextChar"/>
    <w:uiPriority w:val="99"/>
    <w:semiHidden/>
    <w:unhideWhenUsed/>
    <w:rsid w:val="00862367"/>
    <w:pPr>
      <w:spacing w:after="120"/>
    </w:pPr>
  </w:style>
  <w:style w:type="character" w:customStyle="1" w:styleId="BodyTextChar">
    <w:name w:val="Body Text Char"/>
    <w:basedOn w:val="DefaultParagraphFont"/>
    <w:link w:val="BodyText"/>
    <w:uiPriority w:val="99"/>
    <w:semiHidden/>
    <w:rsid w:val="00862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1</Pages>
  <Words>67</Words>
  <Characters>373</Characters>
  <Application>Microsoft Office Word</Application>
  <DocSecurity>0</DocSecurity>
  <Lines>10</Lines>
  <Paragraphs>4</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2024-09-02T04:04:00Z</dcterms:created>
  <dcterms:modified xsi:type="dcterms:W3CDTF">2024-09-02T04:05:00Z</dcterms:modified>
</cp:coreProperties>
</file>